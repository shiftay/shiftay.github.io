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691" w:type="dxa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4732"/>
        <w:gridCol w:w="7603"/>
      </w:tblGrid>
      <w:tr w:rsidR="008324F5" w:rsidTr="00785DA6">
        <w:trPr>
          <w:trHeight w:val="918"/>
        </w:trPr>
        <w:tc>
          <w:tcPr>
            <w:tcW w:w="4732" w:type="dxa"/>
          </w:tcPr>
          <w:p w:rsidR="008324F5" w:rsidRDefault="008324F5">
            <w:pPr>
              <w:spacing w:line="240" w:lineRule="auto"/>
            </w:pPr>
          </w:p>
        </w:tc>
        <w:tc>
          <w:tcPr>
            <w:tcW w:w="7603" w:type="dxa"/>
            <w:tcMar>
              <w:bottom w:w="576" w:type="dxa"/>
            </w:tcMar>
          </w:tcPr>
          <w:p w:rsidR="008324F5" w:rsidRPr="00837789" w:rsidRDefault="00B37C96" w:rsidP="004435D4">
            <w:pPr>
              <w:pStyle w:val="Name"/>
              <w:rPr>
                <w:color w:val="0070C0"/>
              </w:rPr>
            </w:pPr>
            <w:sdt>
              <w:sdtPr>
                <w:rPr>
                  <w:color w:val="0070C0"/>
                </w:rPr>
                <w:alias w:val="Your Name"/>
                <w:tag w:val=""/>
                <w:id w:val="1197042864"/>
                <w:placeholder>
                  <w:docPart w:val="552E689681044CC1841B3FDE0A5A36B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734B7" w:rsidRPr="00837789">
                  <w:rPr>
                    <w:color w:val="0070C0"/>
                  </w:rPr>
                  <w:t>Stephen Roebuck</w:t>
                </w:r>
              </w:sdtContent>
            </w:sdt>
          </w:p>
          <w:p w:rsidR="0096360F" w:rsidRDefault="000734B7" w:rsidP="004435D4">
            <w:pPr>
              <w:pStyle w:val="NoSpacing"/>
            </w:pPr>
            <w:r>
              <w:t>51 Ecclesfield Drive, Toronto, Ontario</w:t>
            </w:r>
            <w:r w:rsidR="0070603E">
              <w:t>  </w:t>
            </w:r>
            <w:r w:rsidR="0070603E">
              <w:rPr>
                <w:rStyle w:val="Emphasis"/>
              </w:rPr>
              <w:t>|</w:t>
            </w:r>
            <w:r w:rsidR="0070603E">
              <w:t> </w:t>
            </w:r>
            <w:r w:rsidR="0070603E">
              <w:rPr>
                <w:kern w:val="20"/>
              </w:rPr>
              <w:t> </w:t>
            </w:r>
            <w:r>
              <w:t>shroebuck@gmail.com</w:t>
            </w:r>
            <w:r w:rsidR="0070603E">
              <w:t>  </w:t>
            </w:r>
            <w:r w:rsidR="0070603E">
              <w:rPr>
                <w:rStyle w:val="Emphasis"/>
              </w:rPr>
              <w:t>|</w:t>
            </w:r>
            <w:r w:rsidR="0070603E">
              <w:t> </w:t>
            </w:r>
            <w:r w:rsidR="0096360F">
              <w:t xml:space="preserve"> </w:t>
            </w:r>
          </w:p>
          <w:p w:rsidR="008324F5" w:rsidRDefault="0096360F" w:rsidP="004435D4">
            <w:pPr>
              <w:pStyle w:val="NoSpacing"/>
            </w:pPr>
            <w:r>
              <w:t>M</w:t>
            </w:r>
            <w:r w:rsidR="001E205B">
              <w:t>obile</w:t>
            </w:r>
            <w:r w:rsidR="008A0025">
              <w:t xml:space="preserve">: (416) </w:t>
            </w:r>
            <w:r>
              <w:t>356-1929</w:t>
            </w:r>
          </w:p>
        </w:tc>
      </w:tr>
      <w:tr w:rsidR="008324F5" w:rsidTr="00181C45">
        <w:trPr>
          <w:trHeight w:val="1012"/>
        </w:trPr>
        <w:tc>
          <w:tcPr>
            <w:tcW w:w="4732" w:type="dxa"/>
          </w:tcPr>
          <w:p w:rsidR="008324F5" w:rsidRPr="00785DA6" w:rsidRDefault="0070603E">
            <w:pPr>
              <w:pStyle w:val="Heading1"/>
              <w:rPr>
                <w:sz w:val="20"/>
                <w:szCs w:val="20"/>
              </w:rPr>
            </w:pPr>
            <w:r w:rsidRPr="00785DA6">
              <w:rPr>
                <w:color w:val="0070C0"/>
                <w:sz w:val="20"/>
                <w:szCs w:val="20"/>
              </w:rPr>
              <w:t>Objective</w:t>
            </w:r>
          </w:p>
        </w:tc>
        <w:tc>
          <w:tcPr>
            <w:tcW w:w="7603" w:type="dxa"/>
          </w:tcPr>
          <w:p w:rsidR="008324F5" w:rsidRPr="00CA464B" w:rsidRDefault="001E205B" w:rsidP="00685C58">
            <w:pPr>
              <w:jc w:val="both"/>
            </w:pPr>
            <w:r w:rsidRPr="00CA464B">
              <w:t xml:space="preserve">As an adaptive, analytical problem solver, </w:t>
            </w:r>
            <w:r w:rsidR="00685C58">
              <w:t>I am able to jump into any situation and find success</w:t>
            </w:r>
            <w:r w:rsidRPr="00CA464B">
              <w:t>. Through both my confidence and easy-going attitude I bring people together, and create a successful, fun atmosphere for everyone to thrive in.</w:t>
            </w:r>
          </w:p>
        </w:tc>
      </w:tr>
      <w:tr w:rsidR="008324F5" w:rsidTr="00785DA6">
        <w:trPr>
          <w:trHeight w:val="4665"/>
        </w:trPr>
        <w:tc>
          <w:tcPr>
            <w:tcW w:w="4732" w:type="dxa"/>
          </w:tcPr>
          <w:p w:rsidR="008324F5" w:rsidRPr="00785DA6" w:rsidRDefault="0070603E">
            <w:pPr>
              <w:pStyle w:val="Heading1"/>
              <w:rPr>
                <w:sz w:val="20"/>
                <w:szCs w:val="20"/>
              </w:rPr>
            </w:pPr>
            <w:r w:rsidRPr="00785DA6">
              <w:rPr>
                <w:color w:val="0070C0"/>
                <w:sz w:val="20"/>
                <w:szCs w:val="20"/>
              </w:rPr>
              <w:t>Skills &amp; Abilities</w:t>
            </w:r>
          </w:p>
        </w:tc>
        <w:tc>
          <w:tcPr>
            <w:tcW w:w="7603" w:type="dxa"/>
          </w:tcPr>
          <w:p w:rsidR="007E6395" w:rsidRPr="00CA464B" w:rsidRDefault="000734B7" w:rsidP="00837789">
            <w:pPr>
              <w:rPr>
                <w:b/>
              </w:rPr>
            </w:pPr>
            <w:r w:rsidRPr="00CA464B">
              <w:rPr>
                <w:b/>
              </w:rPr>
              <w:t>Fast Learner</w:t>
            </w:r>
          </w:p>
          <w:p w:rsidR="00837789" w:rsidRPr="00CA464B" w:rsidRDefault="00837789" w:rsidP="0096360F">
            <w:pPr>
              <w:pStyle w:val="ListParagraph"/>
              <w:numPr>
                <w:ilvl w:val="0"/>
                <w:numId w:val="5"/>
              </w:numPr>
            </w:pPr>
            <w:r w:rsidRPr="00CA464B">
              <w:t xml:space="preserve">Able to </w:t>
            </w:r>
            <w:r w:rsidR="004435D4" w:rsidRPr="00CA464B">
              <w:t xml:space="preserve">pick up and </w:t>
            </w:r>
            <w:r w:rsidRPr="00CA464B">
              <w:t>learn new things quickly and put them into action right away</w:t>
            </w:r>
          </w:p>
          <w:p w:rsidR="00837789" w:rsidRPr="00CA464B" w:rsidRDefault="0068509F" w:rsidP="0096360F">
            <w:pPr>
              <w:pStyle w:val="ListParagraph"/>
              <w:numPr>
                <w:ilvl w:val="0"/>
                <w:numId w:val="5"/>
              </w:numPr>
            </w:pPr>
            <w:r w:rsidRPr="00CA464B">
              <w:t>Able to develop the skills necessary to jump straight into a fast paced environment</w:t>
            </w:r>
          </w:p>
          <w:p w:rsidR="000734B7" w:rsidRPr="00CA464B" w:rsidRDefault="000734B7" w:rsidP="00685C58">
            <w:pPr>
              <w:tabs>
                <w:tab w:val="left" w:pos="5370"/>
              </w:tabs>
              <w:rPr>
                <w:b/>
              </w:rPr>
            </w:pPr>
            <w:r w:rsidRPr="00CA464B">
              <w:rPr>
                <w:b/>
              </w:rPr>
              <w:t>Technically Inclined</w:t>
            </w:r>
            <w:r w:rsidR="00685C58">
              <w:rPr>
                <w:b/>
              </w:rPr>
              <w:tab/>
            </w:r>
          </w:p>
          <w:p w:rsidR="000734B7" w:rsidRPr="00CA464B" w:rsidRDefault="0035002C" w:rsidP="0096360F">
            <w:pPr>
              <w:pStyle w:val="ListParagraph"/>
              <w:numPr>
                <w:ilvl w:val="0"/>
                <w:numId w:val="5"/>
              </w:numPr>
            </w:pPr>
            <w:r w:rsidRPr="00CA464B">
              <w:t xml:space="preserve">Proficient with the Microsoft Office Suite, </w:t>
            </w:r>
            <w:r w:rsidR="003A5C04" w:rsidRPr="00CA464B">
              <w:t>Google Chrome, and various applications for the Windows 7, 8 and 10 workspaces.</w:t>
            </w:r>
          </w:p>
          <w:p w:rsidR="0035002C" w:rsidRPr="00CA464B" w:rsidRDefault="0035002C" w:rsidP="0096360F">
            <w:pPr>
              <w:pStyle w:val="ListParagraph"/>
              <w:numPr>
                <w:ilvl w:val="0"/>
                <w:numId w:val="5"/>
              </w:numPr>
            </w:pPr>
            <w:r w:rsidRPr="00CA464B">
              <w:t xml:space="preserve">Can work with </w:t>
            </w:r>
            <w:r w:rsidR="0096360F" w:rsidRPr="00CA464B">
              <w:t>desktop environment as well as</w:t>
            </w:r>
            <w:r w:rsidRPr="00CA464B">
              <w:t xml:space="preserve"> tablets and phones</w:t>
            </w:r>
          </w:p>
          <w:p w:rsidR="0068509F" w:rsidRDefault="008A0025" w:rsidP="0096360F">
            <w:pPr>
              <w:pStyle w:val="ListParagraph"/>
              <w:numPr>
                <w:ilvl w:val="0"/>
                <w:numId w:val="5"/>
              </w:numPr>
            </w:pPr>
            <w:r w:rsidRPr="00CA464B">
              <w:t>Extensive</w:t>
            </w:r>
            <w:r w:rsidR="002E6867">
              <w:t xml:space="preserve"> knowledge of html and</w:t>
            </w:r>
            <w:r w:rsidR="003A5C04" w:rsidRPr="00CA464B">
              <w:t xml:space="preserve"> C</w:t>
            </w:r>
            <w:r w:rsidRPr="00CA464B">
              <w:t>#</w:t>
            </w:r>
            <w:r w:rsidR="003A5C04" w:rsidRPr="00CA464B">
              <w:t xml:space="preserve"> languages</w:t>
            </w:r>
            <w:r w:rsidR="00181C45">
              <w:t>, some knowledge of JavaScript and Java</w:t>
            </w:r>
          </w:p>
          <w:p w:rsidR="00181C45" w:rsidRPr="00CA464B" w:rsidRDefault="00181C45" w:rsidP="0096360F">
            <w:pPr>
              <w:pStyle w:val="ListParagraph"/>
              <w:numPr>
                <w:ilvl w:val="0"/>
                <w:numId w:val="5"/>
              </w:numPr>
            </w:pPr>
            <w:r>
              <w:t>Proficient with Unity, and other development suites.</w:t>
            </w:r>
            <w:bookmarkStart w:id="0" w:name="_GoBack"/>
            <w:bookmarkEnd w:id="0"/>
          </w:p>
          <w:p w:rsidR="00681532" w:rsidRPr="00CA464B" w:rsidRDefault="00023E9C" w:rsidP="00C31A08">
            <w:pPr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CA464B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Adaptable</w:t>
            </w:r>
          </w:p>
          <w:p w:rsidR="004435D4" w:rsidRPr="00CA464B" w:rsidRDefault="004435D4" w:rsidP="0096360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CA464B">
              <w:t>Able to stay organized and prioritize key demands</w:t>
            </w:r>
          </w:p>
          <w:p w:rsidR="00023E9C" w:rsidRPr="00CA464B" w:rsidRDefault="00023E9C" w:rsidP="0096360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CA464B">
              <w:t>Able to work well under pressure, with short deadlines.</w:t>
            </w:r>
          </w:p>
          <w:p w:rsidR="00023E9C" w:rsidRPr="00CA464B" w:rsidRDefault="00023E9C" w:rsidP="0096360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CA464B">
              <w:t>Can work with very little information to produce results.</w:t>
            </w:r>
          </w:p>
          <w:p w:rsidR="0096360F" w:rsidRPr="00CA464B" w:rsidRDefault="0096360F" w:rsidP="0096360F">
            <w:pPr>
              <w:rPr>
                <w:rFonts w:ascii="Helvetica" w:hAnsi="Helvetica" w:cs="Helvetica"/>
                <w:b/>
                <w:color w:val="000000"/>
                <w:shd w:val="clear" w:color="auto" w:fill="FFFFFF"/>
              </w:rPr>
            </w:pPr>
            <w:r w:rsidRPr="00CA464B">
              <w:rPr>
                <w:rFonts w:ascii="Helvetica" w:hAnsi="Helvetica" w:cs="Helvetica"/>
                <w:b/>
                <w:color w:val="000000"/>
                <w:shd w:val="clear" w:color="auto" w:fill="FFFFFF"/>
              </w:rPr>
              <w:t>Communications</w:t>
            </w:r>
          </w:p>
          <w:p w:rsidR="0096360F" w:rsidRPr="00CA464B" w:rsidRDefault="0096360F" w:rsidP="0096360F">
            <w:pPr>
              <w:pStyle w:val="ListParagraph"/>
              <w:numPr>
                <w:ilvl w:val="0"/>
                <w:numId w:val="5"/>
              </w:numPr>
            </w:pPr>
            <w:r w:rsidRPr="00CA464B">
              <w:t xml:space="preserve">I excel within a team atmosphere as I enjoy bouncing my ideas and theories off of others. </w:t>
            </w:r>
          </w:p>
          <w:p w:rsidR="008A0025" w:rsidRPr="00CA464B" w:rsidRDefault="0096360F" w:rsidP="00703AFF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CA464B">
              <w:t>I am vocal with my ideas and theories on how to i</w:t>
            </w:r>
            <w:r w:rsidR="008A0025" w:rsidRPr="00CA464B">
              <w:t xml:space="preserve">mprove myself and the company. </w:t>
            </w:r>
          </w:p>
        </w:tc>
      </w:tr>
      <w:tr w:rsidR="008324F5" w:rsidTr="00785DA6">
        <w:trPr>
          <w:trHeight w:val="1404"/>
        </w:trPr>
        <w:tc>
          <w:tcPr>
            <w:tcW w:w="4732" w:type="dxa"/>
          </w:tcPr>
          <w:p w:rsidR="008324F5" w:rsidRPr="00785DA6" w:rsidRDefault="0070603E">
            <w:pPr>
              <w:pStyle w:val="Heading1"/>
              <w:rPr>
                <w:sz w:val="20"/>
                <w:szCs w:val="20"/>
              </w:rPr>
            </w:pPr>
            <w:r w:rsidRPr="00785DA6">
              <w:rPr>
                <w:color w:val="0070C0"/>
                <w:sz w:val="20"/>
                <w:szCs w:val="20"/>
              </w:rPr>
              <w:t>Experience</w:t>
            </w:r>
          </w:p>
        </w:tc>
        <w:tc>
          <w:tcPr>
            <w:tcW w:w="7603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436861535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8324F5" w:rsidRPr="00CA464B" w:rsidRDefault="00C649DF">
                    <w:pPr>
                      <w:pStyle w:val="Heading2"/>
                      <w:rPr>
                        <w:color w:val="auto"/>
                      </w:rPr>
                    </w:pPr>
                    <w:r w:rsidRPr="00CA464B">
                      <w:rPr>
                        <w:rStyle w:val="Strong"/>
                      </w:rPr>
                      <w:t>Specialist</w:t>
                    </w:r>
                    <w:r w:rsidR="0070603E" w:rsidRPr="00CA464B">
                      <w:t xml:space="preserve"> </w:t>
                    </w:r>
                    <w:r w:rsidR="000734B7" w:rsidRPr="00CA464B">
                      <w:t>Stericycle Communications</w:t>
                    </w:r>
                  </w:p>
                  <w:p w:rsidR="008324F5" w:rsidRPr="00CA464B" w:rsidRDefault="000734B7">
                    <w:pPr>
                      <w:pStyle w:val="Heading3"/>
                      <w:rPr>
                        <w:sz w:val="18"/>
                        <w:szCs w:val="18"/>
                      </w:rPr>
                    </w:pPr>
                    <w:r w:rsidRPr="00CA464B">
                      <w:rPr>
                        <w:sz w:val="18"/>
                        <w:szCs w:val="18"/>
                      </w:rPr>
                      <w:t>October 2014 – September 2015</w:t>
                    </w:r>
                  </w:p>
                  <w:p w:rsidR="004435D4" w:rsidRPr="00CA464B" w:rsidRDefault="00123359">
                    <w:pPr>
                      <w:spacing w:line="240" w:lineRule="auto"/>
                    </w:pPr>
                    <w:r w:rsidRPr="00CA464B">
                      <w:t>Tackled a variety of jobs within a fast paced call center workplace from placing orders for lotteries, to troubleshooting various technical issues with a website.</w:t>
                    </w:r>
                  </w:p>
                  <w:p w:rsidR="008324F5" w:rsidRPr="00785DA6" w:rsidRDefault="004435D4" w:rsidP="004435D4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r w:rsidRPr="00CA464B">
                      <w:t>Important in maintaining positive customer relations.</w:t>
                    </w:r>
                  </w:p>
                </w:sdtContent>
              </w:sdt>
            </w:sdtContent>
          </w:sdt>
        </w:tc>
      </w:tr>
      <w:tr w:rsidR="008324F5" w:rsidTr="00785DA6">
        <w:trPr>
          <w:trHeight w:val="76"/>
        </w:trPr>
        <w:tc>
          <w:tcPr>
            <w:tcW w:w="4732" w:type="dxa"/>
          </w:tcPr>
          <w:p w:rsidR="008324F5" w:rsidRPr="00785DA6" w:rsidRDefault="0070603E" w:rsidP="0096360F">
            <w:pPr>
              <w:pStyle w:val="Heading1"/>
              <w:rPr>
                <w:sz w:val="20"/>
                <w:szCs w:val="20"/>
              </w:rPr>
            </w:pPr>
            <w:r w:rsidRPr="00785DA6">
              <w:rPr>
                <w:color w:val="0070C0"/>
                <w:sz w:val="20"/>
                <w:szCs w:val="20"/>
              </w:rPr>
              <w:t>Educati</w:t>
            </w:r>
            <w:r w:rsidR="0096360F" w:rsidRPr="00785DA6">
              <w:rPr>
                <w:color w:val="0070C0"/>
                <w:sz w:val="20"/>
                <w:szCs w:val="20"/>
              </w:rPr>
              <w:t>O</w:t>
            </w:r>
            <w:r w:rsidRPr="00785DA6">
              <w:rPr>
                <w:color w:val="0070C0"/>
                <w:sz w:val="20"/>
                <w:szCs w:val="20"/>
              </w:rPr>
              <w:t>n</w:t>
            </w:r>
          </w:p>
        </w:tc>
        <w:tc>
          <w:tcPr>
            <w:tcW w:w="7603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</w:sdtPr>
                <w:sdtEndPr/>
                <w:sdtContent>
                  <w:p w:rsidR="008A0025" w:rsidRPr="00CA464B" w:rsidRDefault="00785DA6" w:rsidP="008A0025">
                    <w:pPr>
                      <w:pStyle w:val="Heading2"/>
                      <w:rPr>
                        <w:caps w:val="0"/>
                        <w:color w:val="595959" w:themeColor="text1" w:themeTint="A6"/>
                        <w:kern w:val="0"/>
                      </w:rPr>
                    </w:pPr>
                    <w:r w:rsidRPr="00CA464B">
                      <w:rPr>
                        <w:rStyle w:val="Strong"/>
                      </w:rPr>
                      <w:t>TRIOS COLLEGE</w:t>
                    </w:r>
                    <w:r w:rsidR="0070603E" w:rsidRPr="00CA464B">
                      <w:t xml:space="preserve">, </w:t>
                    </w:r>
                    <w:r w:rsidR="000734B7" w:rsidRPr="00CA464B">
                      <w:t>Toronto, Ontario</w:t>
                    </w:r>
                    <w:r w:rsidR="008A0025" w:rsidRPr="00CA464B">
                      <w:t xml:space="preserve">                         </w:t>
                    </w:r>
                    <w:r w:rsidRPr="00CA464B">
                      <w:t xml:space="preserve">    Feb 2016 - CURRENT</w:t>
                    </w:r>
                  </w:p>
                  <w:p w:rsidR="008324F5" w:rsidRPr="00CA464B" w:rsidRDefault="00785DA6" w:rsidP="008A0025">
                    <w:pPr>
                      <w:pStyle w:val="Heading3"/>
                      <w:jc w:val="both"/>
                      <w:rPr>
                        <w:sz w:val="18"/>
                        <w:szCs w:val="18"/>
                      </w:rPr>
                    </w:pPr>
                    <w:r w:rsidRPr="00CA464B">
                      <w:rPr>
                        <w:sz w:val="18"/>
                        <w:szCs w:val="18"/>
                      </w:rPr>
                      <w:t>VIDEO GAME DESIGN AND DEVELOPMENT</w:t>
                    </w:r>
                  </w:p>
                  <w:p w:rsidR="008324F5" w:rsidRPr="00CA464B" w:rsidRDefault="00785DA6" w:rsidP="008A0025">
                    <w:pPr>
                      <w:spacing w:line="240" w:lineRule="auto"/>
                    </w:pPr>
                    <w:r w:rsidRPr="00CA464B">
                      <w:t>Learned various programming languages, as well as game engines such as: C#, C++, Unity, Unreal and more.</w:t>
                    </w:r>
                  </w:p>
                </w:sdtContent>
              </w:sdt>
            </w:sdtContent>
          </w:sdt>
        </w:tc>
      </w:tr>
      <w:tr w:rsidR="00785DA6" w:rsidTr="00785DA6">
        <w:trPr>
          <w:trHeight w:val="76"/>
        </w:trPr>
        <w:tc>
          <w:tcPr>
            <w:tcW w:w="4732" w:type="dxa"/>
          </w:tcPr>
          <w:p w:rsidR="00785DA6" w:rsidRPr="00785DA6" w:rsidRDefault="00785DA6" w:rsidP="0096360F">
            <w:pPr>
              <w:pStyle w:val="Heading1"/>
              <w:rPr>
                <w:color w:val="0070C0"/>
                <w:sz w:val="20"/>
                <w:szCs w:val="20"/>
              </w:rPr>
            </w:pPr>
          </w:p>
        </w:tc>
        <w:tc>
          <w:tcPr>
            <w:tcW w:w="7603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82661932"/>
            </w:sdtPr>
            <w:sdtEndPr/>
            <w:sdtContent>
              <w:p w:rsidR="00785DA6" w:rsidRPr="00CA464B" w:rsidRDefault="00785DA6" w:rsidP="00785DA6">
                <w:pPr>
                  <w:pStyle w:val="Heading2"/>
                  <w:rPr>
                    <w:caps w:val="0"/>
                    <w:color w:val="595959" w:themeColor="text1" w:themeTint="A6"/>
                    <w:kern w:val="0"/>
                  </w:rPr>
                </w:pPr>
                <w:r w:rsidRPr="00CA464B">
                  <w:rPr>
                    <w:rStyle w:val="Strong"/>
                  </w:rPr>
                  <w:t>Seneca College</w:t>
                </w:r>
                <w:r w:rsidRPr="00CA464B">
                  <w:t>, Toronto, Ontario                                         2013 - 2015</w:t>
                </w:r>
              </w:p>
              <w:p w:rsidR="00785DA6" w:rsidRPr="00CA464B" w:rsidRDefault="00785DA6" w:rsidP="00785DA6">
                <w:pPr>
                  <w:pStyle w:val="Heading3"/>
                  <w:jc w:val="both"/>
                  <w:rPr>
                    <w:sz w:val="18"/>
                    <w:szCs w:val="18"/>
                  </w:rPr>
                </w:pPr>
                <w:r w:rsidRPr="00CA464B">
                  <w:rPr>
                    <w:sz w:val="18"/>
                    <w:szCs w:val="18"/>
                  </w:rPr>
                  <w:t xml:space="preserve">Computer Networking and Support   </w:t>
                </w:r>
              </w:p>
              <w:p w:rsidR="00785DA6" w:rsidRPr="00CA464B" w:rsidRDefault="00785DA6" w:rsidP="00785DA6">
                <w:pPr>
                  <w:spacing w:line="240" w:lineRule="auto"/>
                  <w:rPr>
                    <w:color w:val="595959" w:themeColor="text1" w:themeTint="A6"/>
                  </w:rPr>
                </w:pPr>
                <w:r w:rsidRPr="00CA464B">
                  <w:t xml:space="preserve">Completed coursework towards the degree including Computer Hardware, Object Oriented Programming, and Web Page Design </w:t>
                </w:r>
              </w:p>
            </w:sdtContent>
          </w:sdt>
          <w:p w:rsidR="00785DA6" w:rsidRPr="00CA464B" w:rsidRDefault="00785DA6" w:rsidP="008A0025">
            <w:pPr>
              <w:pStyle w:val="Heading2"/>
              <w:rPr>
                <w:rStyle w:val="Strong"/>
              </w:rPr>
            </w:pPr>
          </w:p>
        </w:tc>
      </w:tr>
    </w:tbl>
    <w:p w:rsidR="008324F5" w:rsidRDefault="008324F5"/>
    <w:sectPr w:rsidR="008324F5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C96" w:rsidRDefault="00B37C96">
      <w:pPr>
        <w:spacing w:after="0" w:line="240" w:lineRule="auto"/>
      </w:pPr>
      <w:r>
        <w:separator/>
      </w:r>
    </w:p>
  </w:endnote>
  <w:endnote w:type="continuationSeparator" w:id="0">
    <w:p w:rsidR="00B37C96" w:rsidRDefault="00B3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4F5" w:rsidRDefault="007060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81C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C96" w:rsidRDefault="00B37C96">
      <w:pPr>
        <w:spacing w:after="0" w:line="240" w:lineRule="auto"/>
      </w:pPr>
      <w:r>
        <w:separator/>
      </w:r>
    </w:p>
  </w:footnote>
  <w:footnote w:type="continuationSeparator" w:id="0">
    <w:p w:rsidR="00B37C96" w:rsidRDefault="00B37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3D18"/>
    <w:multiLevelType w:val="hybridMultilevel"/>
    <w:tmpl w:val="E56A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C631B"/>
    <w:multiLevelType w:val="hybridMultilevel"/>
    <w:tmpl w:val="BA0014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4291D"/>
    <w:multiLevelType w:val="hybridMultilevel"/>
    <w:tmpl w:val="CF26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1074E"/>
    <w:multiLevelType w:val="hybridMultilevel"/>
    <w:tmpl w:val="B7DC1B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C1D6F23"/>
    <w:multiLevelType w:val="hybridMultilevel"/>
    <w:tmpl w:val="FCD2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D4CD5"/>
    <w:multiLevelType w:val="hybridMultilevel"/>
    <w:tmpl w:val="9E1E8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B7"/>
    <w:rsid w:val="00016D4B"/>
    <w:rsid w:val="00023E9C"/>
    <w:rsid w:val="000734B7"/>
    <w:rsid w:val="00123359"/>
    <w:rsid w:val="00151B6D"/>
    <w:rsid w:val="00181C45"/>
    <w:rsid w:val="001E205B"/>
    <w:rsid w:val="0024183D"/>
    <w:rsid w:val="00250CF5"/>
    <w:rsid w:val="0026240B"/>
    <w:rsid w:val="002E6867"/>
    <w:rsid w:val="0035002C"/>
    <w:rsid w:val="003A5C04"/>
    <w:rsid w:val="003D510A"/>
    <w:rsid w:val="004435D4"/>
    <w:rsid w:val="00457551"/>
    <w:rsid w:val="0054404E"/>
    <w:rsid w:val="0060537D"/>
    <w:rsid w:val="00681532"/>
    <w:rsid w:val="0068509F"/>
    <w:rsid w:val="00685C58"/>
    <w:rsid w:val="00703AFF"/>
    <w:rsid w:val="0070603E"/>
    <w:rsid w:val="007459D7"/>
    <w:rsid w:val="007628B7"/>
    <w:rsid w:val="00783E9A"/>
    <w:rsid w:val="00785DA6"/>
    <w:rsid w:val="007E6395"/>
    <w:rsid w:val="008324F5"/>
    <w:rsid w:val="00837789"/>
    <w:rsid w:val="0089023C"/>
    <w:rsid w:val="008A0025"/>
    <w:rsid w:val="00946995"/>
    <w:rsid w:val="0096360F"/>
    <w:rsid w:val="00A05A7D"/>
    <w:rsid w:val="00B37C96"/>
    <w:rsid w:val="00C31A08"/>
    <w:rsid w:val="00C649DF"/>
    <w:rsid w:val="00CA464B"/>
    <w:rsid w:val="00DC1624"/>
    <w:rsid w:val="00E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064ED6-ABA0-43B4-A011-9DFF45D7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7E63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3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ftay-PC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2E689681044CC1841B3FDE0A5A3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3968-A5FD-4C62-AB7B-B95453AFC9B5}"/>
      </w:docPartPr>
      <w:docPartBody>
        <w:p w:rsidR="006E4A3E" w:rsidRDefault="00CB7D65">
          <w:pPr>
            <w:pStyle w:val="552E689681044CC1841B3FDE0A5A36B7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D65"/>
    <w:rsid w:val="000E7821"/>
    <w:rsid w:val="00524E1D"/>
    <w:rsid w:val="00557F7C"/>
    <w:rsid w:val="005E4A47"/>
    <w:rsid w:val="006E4A3E"/>
    <w:rsid w:val="009F197A"/>
    <w:rsid w:val="00AE4FD4"/>
    <w:rsid w:val="00CB7D65"/>
    <w:rsid w:val="00E4355F"/>
    <w:rsid w:val="00EE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2E689681044CC1841B3FDE0A5A36B7">
    <w:name w:val="552E689681044CC1841B3FDE0A5A36B7"/>
  </w:style>
  <w:style w:type="paragraph" w:customStyle="1" w:styleId="00527692811A4002969DABFA49B8088A">
    <w:name w:val="00527692811A4002969DABFA49B8088A"/>
  </w:style>
  <w:style w:type="paragraph" w:customStyle="1" w:styleId="0C2CA9235A0B49A0B57F93A0AE1B21E1">
    <w:name w:val="0C2CA9235A0B49A0B57F93A0AE1B21E1"/>
  </w:style>
  <w:style w:type="paragraph" w:customStyle="1" w:styleId="F0626B654ED24FAEBA60065C28ADB49A">
    <w:name w:val="F0626B654ED24FAEBA60065C28ADB49A"/>
  </w:style>
  <w:style w:type="paragraph" w:customStyle="1" w:styleId="EACC55F6FFAC4D998794263465CBCFC2">
    <w:name w:val="EACC55F6FFAC4D998794263465CBCFC2"/>
  </w:style>
  <w:style w:type="paragraph" w:customStyle="1" w:styleId="72AEFAEF741F4857A224CA89D93A6F90">
    <w:name w:val="72AEFAEF741F4857A224CA89D93A6F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653B4B4EAE44699A27350B394EAC7C">
    <w:name w:val="8F653B4B4EAE44699A27350B394EAC7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4CE272D9E3CB458FB98D65F69138DAB9">
    <w:name w:val="4CE272D9E3CB458FB98D65F69138DAB9"/>
  </w:style>
  <w:style w:type="paragraph" w:customStyle="1" w:styleId="7037A4AAAE9448D4B679AAB20EA0D22C">
    <w:name w:val="7037A4AAAE9448D4B679AAB20EA0D22C"/>
  </w:style>
  <w:style w:type="paragraph" w:customStyle="1" w:styleId="9E2596D2AAD8437B811FA0FFF705B477">
    <w:name w:val="9E2596D2AAD8437B811FA0FFF705B477"/>
  </w:style>
  <w:style w:type="paragraph" w:customStyle="1" w:styleId="34B519AA844147B2A91450DE33CFD3D0">
    <w:name w:val="34B519AA844147B2A91450DE33CFD3D0"/>
  </w:style>
  <w:style w:type="paragraph" w:customStyle="1" w:styleId="918513A213AD4940A06CFD5065D73336">
    <w:name w:val="918513A213AD4940A06CFD5065D73336"/>
  </w:style>
  <w:style w:type="paragraph" w:customStyle="1" w:styleId="A4FDC0EF47FA4403A4CAEADE4EE687C0">
    <w:name w:val="A4FDC0EF47FA4403A4CAEADE4EE687C0"/>
  </w:style>
  <w:style w:type="paragraph" w:customStyle="1" w:styleId="8E5FBA563BA14663A5D0826F535F448F">
    <w:name w:val="8E5FBA563BA14663A5D0826F535F448F"/>
  </w:style>
  <w:style w:type="paragraph" w:customStyle="1" w:styleId="5FCD514B6DBD417A91C1BD54964340C2">
    <w:name w:val="5FCD514B6DBD417A91C1BD54964340C2"/>
  </w:style>
  <w:style w:type="paragraph" w:customStyle="1" w:styleId="703EEB047A014FF8ADE1F0B5B022EC46">
    <w:name w:val="703EEB047A014FF8ADE1F0B5B022EC46"/>
  </w:style>
  <w:style w:type="paragraph" w:customStyle="1" w:styleId="D855DC19165A4831B8B487666136FA07">
    <w:name w:val="D855DC19165A4831B8B487666136FA07"/>
  </w:style>
  <w:style w:type="paragraph" w:customStyle="1" w:styleId="6C29D6A2E5D346C4B09D039A9661CF47">
    <w:name w:val="6C29D6A2E5D346C4B09D039A9661CF47"/>
  </w:style>
  <w:style w:type="paragraph" w:customStyle="1" w:styleId="1B26485596774EBB9BE5478249E7A141">
    <w:name w:val="1B26485596774EBB9BE5478249E7A141"/>
  </w:style>
  <w:style w:type="paragraph" w:customStyle="1" w:styleId="322F4B4D1DCE4AA48E20E97C3D79CE9E">
    <w:name w:val="322F4B4D1DCE4AA48E20E97C3D79CE9E"/>
  </w:style>
  <w:style w:type="paragraph" w:customStyle="1" w:styleId="D9FEA3D6C98A431089B9F306D6D9CD36">
    <w:name w:val="D9FEA3D6C98A431089B9F306D6D9CD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Roebuck</dc:creator>
  <cp:lastModifiedBy>Stephen Roebuck</cp:lastModifiedBy>
  <cp:revision>12</cp:revision>
  <dcterms:created xsi:type="dcterms:W3CDTF">2015-12-12T20:36:00Z</dcterms:created>
  <dcterms:modified xsi:type="dcterms:W3CDTF">2017-05-25T03:15:00Z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